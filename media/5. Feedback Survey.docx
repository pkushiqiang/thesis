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5AB0" w14:textId="0D682EE4" w:rsidR="000157A7" w:rsidRDefault="000F350B" w:rsidP="000157A7">
      <w:pPr>
        <w:pStyle w:val="Heading1"/>
      </w:pPr>
      <w:r>
        <w:t>Resume-JOb Matching system</w:t>
      </w:r>
      <w:r w:rsidR="002E4EE2">
        <w:t xml:space="preserve"> </w:t>
      </w:r>
      <w:r w:rsidR="000157A7" w:rsidRPr="000157A7">
        <w:t>Feedback Survey</w:t>
      </w:r>
    </w:p>
    <w:p w14:paraId="55FFF5E4" w14:textId="77777777" w:rsidR="00D54F1C" w:rsidRDefault="00D54F1C" w:rsidP="00D54F1C"/>
    <w:p w14:paraId="57891181" w14:textId="63581BE5" w:rsidR="00D54F1C" w:rsidRDefault="00D54F1C" w:rsidP="00D54F1C">
      <w:pPr>
        <w:jc w:val="both"/>
        <w:rPr>
          <w:rFonts w:asciiTheme="minorHAnsi" w:hAnsiTheme="minorHAnsi"/>
          <w:sz w:val="22"/>
          <w:szCs w:val="22"/>
        </w:rPr>
      </w:pPr>
      <w:r w:rsidRPr="00D54F1C">
        <w:rPr>
          <w:rFonts w:asciiTheme="minorHAnsi" w:hAnsiTheme="minorHAnsi"/>
          <w:sz w:val="22"/>
          <w:szCs w:val="22"/>
        </w:rPr>
        <w:t xml:space="preserve">Thank you for helping in the </w:t>
      </w:r>
      <w:r w:rsidR="000F350B">
        <w:rPr>
          <w:rFonts w:asciiTheme="minorHAnsi" w:hAnsiTheme="minorHAnsi"/>
          <w:sz w:val="22"/>
          <w:szCs w:val="22"/>
        </w:rPr>
        <w:t>resume</w:t>
      </w:r>
      <w:r w:rsidR="00010319">
        <w:rPr>
          <w:rFonts w:asciiTheme="minorHAnsi" w:hAnsiTheme="minorHAnsi"/>
          <w:sz w:val="22"/>
          <w:szCs w:val="22"/>
        </w:rPr>
        <w:t>-</w:t>
      </w:r>
      <w:r w:rsidR="000F350B">
        <w:rPr>
          <w:rFonts w:asciiTheme="minorHAnsi" w:hAnsiTheme="minorHAnsi"/>
          <w:sz w:val="22"/>
          <w:szCs w:val="22"/>
        </w:rPr>
        <w:t>job</w:t>
      </w:r>
      <w:r w:rsidR="00010319">
        <w:rPr>
          <w:rFonts w:asciiTheme="minorHAnsi" w:hAnsiTheme="minorHAnsi"/>
          <w:sz w:val="22"/>
          <w:szCs w:val="22"/>
        </w:rPr>
        <w:t xml:space="preserve"> </w:t>
      </w:r>
      <w:r w:rsidR="000F350B">
        <w:rPr>
          <w:rFonts w:asciiTheme="minorHAnsi" w:hAnsiTheme="minorHAnsi"/>
          <w:sz w:val="22"/>
          <w:szCs w:val="22"/>
        </w:rPr>
        <w:t>match</w:t>
      </w:r>
      <w:r w:rsidR="00010319">
        <w:rPr>
          <w:rFonts w:asciiTheme="minorHAnsi" w:hAnsiTheme="minorHAnsi"/>
          <w:sz w:val="22"/>
          <w:szCs w:val="22"/>
        </w:rPr>
        <w:t xml:space="preserve">ing </w:t>
      </w:r>
      <w:r w:rsidR="000F350B">
        <w:rPr>
          <w:rFonts w:asciiTheme="minorHAnsi" w:hAnsiTheme="minorHAnsi"/>
          <w:sz w:val="22"/>
          <w:szCs w:val="22"/>
        </w:rPr>
        <w:t xml:space="preserve">system study. </w:t>
      </w:r>
      <w:r w:rsidRPr="00D54F1C">
        <w:rPr>
          <w:rFonts w:asciiTheme="minorHAnsi" w:hAnsiTheme="minorHAnsi"/>
          <w:sz w:val="22"/>
          <w:szCs w:val="22"/>
        </w:rPr>
        <w:t xml:space="preserve">We deeply appreciate your time and effort. To </w:t>
      </w:r>
      <w:r w:rsidR="00C9392F">
        <w:rPr>
          <w:rFonts w:asciiTheme="minorHAnsi" w:hAnsiTheme="minorHAnsi"/>
          <w:sz w:val="22"/>
          <w:szCs w:val="22"/>
        </w:rPr>
        <w:t>complete</w:t>
      </w:r>
      <w:r w:rsidRPr="00D54F1C">
        <w:rPr>
          <w:rFonts w:asciiTheme="minorHAnsi" w:hAnsiTheme="minorHAnsi"/>
          <w:sz w:val="22"/>
          <w:szCs w:val="22"/>
        </w:rPr>
        <w:t xml:space="preserve"> the study</w:t>
      </w:r>
      <w:r w:rsidR="00815E7C">
        <w:rPr>
          <w:rFonts w:asciiTheme="minorHAnsi" w:hAnsiTheme="minorHAnsi"/>
          <w:sz w:val="22"/>
          <w:szCs w:val="22"/>
        </w:rPr>
        <w:t>,</w:t>
      </w:r>
      <w:r w:rsidRPr="00D54F1C">
        <w:rPr>
          <w:rFonts w:asciiTheme="minorHAnsi" w:hAnsiTheme="minorHAnsi"/>
          <w:sz w:val="22"/>
          <w:szCs w:val="22"/>
        </w:rPr>
        <w:t xml:space="preserve"> please fill this brief survey based on your experience.  </w:t>
      </w:r>
    </w:p>
    <w:p w14:paraId="40716E5C" w14:textId="77777777" w:rsidR="00D54F1C" w:rsidRDefault="00D54F1C" w:rsidP="00D54F1C">
      <w:pPr>
        <w:jc w:val="both"/>
        <w:rPr>
          <w:rFonts w:asciiTheme="minorHAnsi" w:hAnsiTheme="minorHAnsi"/>
          <w:sz w:val="22"/>
          <w:szCs w:val="22"/>
        </w:rPr>
      </w:pPr>
    </w:p>
    <w:p w14:paraId="75BF5870" w14:textId="77777777" w:rsidR="00A66309" w:rsidRDefault="00A66309" w:rsidP="00D54F1C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2628"/>
      </w:tblGrid>
      <w:tr w:rsidR="00E14089" w:rsidRPr="00691862" w14:paraId="31A2708C" w14:textId="77777777" w:rsidTr="00E14089">
        <w:tc>
          <w:tcPr>
            <w:tcW w:w="6948" w:type="dxa"/>
            <w:shd w:val="clear" w:color="auto" w:fill="D9D9D9"/>
          </w:tcPr>
          <w:p w14:paraId="48F232B1" w14:textId="33D9B2DB" w:rsidR="00E14089" w:rsidRPr="00691862" w:rsidRDefault="00E14089" w:rsidP="00D54F1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91862">
              <w:rPr>
                <w:rFonts w:asciiTheme="minorHAnsi" w:hAnsiTheme="minorHAnsi"/>
                <w:b/>
                <w:sz w:val="22"/>
              </w:rPr>
              <w:t>Description/Identification of Survey Item</w:t>
            </w:r>
          </w:p>
        </w:tc>
        <w:tc>
          <w:tcPr>
            <w:tcW w:w="2628" w:type="dxa"/>
            <w:shd w:val="clear" w:color="auto" w:fill="D9D9D9"/>
          </w:tcPr>
          <w:p w14:paraId="0E8F7C5B" w14:textId="7258C217" w:rsidR="00E14089" w:rsidRPr="00691862" w:rsidRDefault="00E14089" w:rsidP="00E1408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91862">
              <w:rPr>
                <w:rFonts w:asciiTheme="minorHAnsi" w:hAnsiTheme="minorHAnsi"/>
                <w:b/>
                <w:sz w:val="22"/>
              </w:rPr>
              <w:t>Answer</w:t>
            </w:r>
          </w:p>
        </w:tc>
      </w:tr>
      <w:tr w:rsidR="00E14089" w:rsidRPr="00691862" w14:paraId="36FDC632" w14:textId="77777777" w:rsidTr="00E14089">
        <w:tc>
          <w:tcPr>
            <w:tcW w:w="6948" w:type="dxa"/>
            <w:vAlign w:val="center"/>
          </w:tcPr>
          <w:p w14:paraId="3FC47B42" w14:textId="46330D36" w:rsidR="00E14089" w:rsidRPr="00691862" w:rsidRDefault="000F350B" w:rsidP="00E1408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691862">
              <w:rPr>
                <w:rFonts w:asciiTheme="minorHAnsi" w:hAnsiTheme="minorHAnsi"/>
                <w:sz w:val="22"/>
              </w:rPr>
              <w:t>Have you used some online</w:t>
            </w:r>
            <w:r w:rsidR="00C9392F" w:rsidRPr="00691862">
              <w:rPr>
                <w:rFonts w:asciiTheme="minorHAnsi" w:hAnsiTheme="minorHAnsi"/>
                <w:sz w:val="22"/>
              </w:rPr>
              <w:t xml:space="preserve"> job</w:t>
            </w:r>
            <w:r w:rsidRPr="00691862">
              <w:rPr>
                <w:rFonts w:asciiTheme="minorHAnsi" w:hAnsiTheme="minorHAnsi"/>
                <w:sz w:val="22"/>
              </w:rPr>
              <w:t xml:space="preserve"> finding web sites, like Monster, Indeed, Dice etc.? </w:t>
            </w:r>
          </w:p>
        </w:tc>
        <w:tc>
          <w:tcPr>
            <w:tcW w:w="2628" w:type="dxa"/>
          </w:tcPr>
          <w:p w14:paraId="6FB968FE" w14:textId="55181CC5" w:rsidR="00E14089" w:rsidRPr="00691862" w:rsidRDefault="00811612" w:rsidP="00D54F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91862">
              <w:rPr>
                <w:rFonts w:asciiTheme="minorHAnsi" w:hAnsiTheme="minorHAnsi"/>
                <w:sz w:val="22"/>
                <w:szCs w:val="22"/>
              </w:rPr>
              <w:t>YES / NO</w:t>
            </w:r>
          </w:p>
        </w:tc>
      </w:tr>
      <w:tr w:rsidR="00E14089" w:rsidRPr="00691862" w14:paraId="2859BE66" w14:textId="77777777" w:rsidTr="00E14089">
        <w:tc>
          <w:tcPr>
            <w:tcW w:w="6948" w:type="dxa"/>
            <w:vAlign w:val="center"/>
          </w:tcPr>
          <w:p w14:paraId="40A9319F" w14:textId="24E85FBB" w:rsidR="00E14089" w:rsidRPr="00691862" w:rsidRDefault="000F350B" w:rsidP="00F358B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 xml:space="preserve">How many job openings </w:t>
            </w:r>
            <w:r w:rsidR="00F358BD">
              <w:rPr>
                <w:rFonts w:asciiTheme="minorHAnsi" w:hAnsiTheme="minorHAnsi"/>
                <w:sz w:val="22"/>
              </w:rPr>
              <w:t>do</w:t>
            </w:r>
            <w:r w:rsidRPr="00691862">
              <w:rPr>
                <w:rFonts w:asciiTheme="minorHAnsi" w:hAnsiTheme="minorHAnsi"/>
                <w:sz w:val="22"/>
              </w:rPr>
              <w:t xml:space="preserve"> you usually review? </w:t>
            </w:r>
          </w:p>
        </w:tc>
        <w:tc>
          <w:tcPr>
            <w:tcW w:w="2628" w:type="dxa"/>
          </w:tcPr>
          <w:p w14:paraId="35E18936" w14:textId="5663A1C4" w:rsidR="00E14089" w:rsidRPr="00691862" w:rsidRDefault="000F350B" w:rsidP="00D54F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9186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AC0160" w:rsidRPr="00691862" w14:paraId="110F9530" w14:textId="77777777" w:rsidTr="00E14089">
        <w:tc>
          <w:tcPr>
            <w:tcW w:w="6948" w:type="dxa"/>
            <w:vAlign w:val="center"/>
          </w:tcPr>
          <w:p w14:paraId="32A39E3A" w14:textId="1DDB035E" w:rsidR="00AC0160" w:rsidRPr="00691862" w:rsidRDefault="00AC0160" w:rsidP="00BA378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How long do you usually spend on these site every time?</w:t>
            </w:r>
          </w:p>
        </w:tc>
        <w:tc>
          <w:tcPr>
            <w:tcW w:w="2628" w:type="dxa"/>
          </w:tcPr>
          <w:p w14:paraId="49F9D93B" w14:textId="77777777" w:rsidR="00AC0160" w:rsidRPr="00691862" w:rsidRDefault="00AC0160" w:rsidP="00D54F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14089" w:rsidRPr="00691862" w14:paraId="72816960" w14:textId="77777777" w:rsidTr="00E14089">
        <w:tc>
          <w:tcPr>
            <w:tcW w:w="6948" w:type="dxa"/>
            <w:vAlign w:val="center"/>
          </w:tcPr>
          <w:p w14:paraId="15EA2A78" w14:textId="01AD46E7" w:rsidR="00E14089" w:rsidRPr="00691862" w:rsidRDefault="000F350B" w:rsidP="00BA378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691862">
              <w:rPr>
                <w:rFonts w:asciiTheme="minorHAnsi" w:hAnsiTheme="minorHAnsi"/>
                <w:sz w:val="22"/>
              </w:rPr>
              <w:t>Do you think current job find</w:t>
            </w:r>
            <w:r w:rsidR="00F358BD">
              <w:rPr>
                <w:rFonts w:asciiTheme="minorHAnsi" w:hAnsiTheme="minorHAnsi"/>
                <w:sz w:val="22"/>
              </w:rPr>
              <w:t>ing</w:t>
            </w:r>
            <w:r w:rsidRPr="00691862">
              <w:rPr>
                <w:rFonts w:asciiTheme="minorHAnsi" w:hAnsiTheme="minorHAnsi"/>
                <w:sz w:val="22"/>
              </w:rPr>
              <w:t xml:space="preserve"> web sites could help you find ideal job? </w:t>
            </w:r>
          </w:p>
        </w:tc>
        <w:tc>
          <w:tcPr>
            <w:tcW w:w="2628" w:type="dxa"/>
          </w:tcPr>
          <w:p w14:paraId="536C0826" w14:textId="0948A4DA" w:rsidR="00E14089" w:rsidRPr="00691862" w:rsidRDefault="00811612" w:rsidP="00D54F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91862">
              <w:rPr>
                <w:rFonts w:asciiTheme="minorHAnsi" w:hAnsiTheme="minorHAnsi"/>
                <w:sz w:val="22"/>
                <w:szCs w:val="22"/>
              </w:rPr>
              <w:t>YES / NO</w:t>
            </w:r>
          </w:p>
        </w:tc>
      </w:tr>
      <w:tr w:rsidR="00E14089" w:rsidRPr="00691862" w14:paraId="7E3859E9" w14:textId="77777777" w:rsidTr="00E14089">
        <w:tc>
          <w:tcPr>
            <w:tcW w:w="6948" w:type="dxa"/>
            <w:vAlign w:val="center"/>
          </w:tcPr>
          <w:p w14:paraId="69B48454" w14:textId="6714ED95" w:rsidR="00E14089" w:rsidRPr="00691862" w:rsidRDefault="000F350B" w:rsidP="00076F1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 xml:space="preserve">Do you feel </w:t>
            </w:r>
            <w:r w:rsidR="00076F18">
              <w:rPr>
                <w:rFonts w:asciiTheme="minorHAnsi" w:hAnsiTheme="minorHAnsi"/>
                <w:sz w:val="22"/>
              </w:rPr>
              <w:t>that the</w:t>
            </w:r>
            <w:r w:rsidR="00380CA9" w:rsidRPr="00691862">
              <w:rPr>
                <w:rFonts w:asciiTheme="minorHAnsi" w:hAnsiTheme="minorHAnsi"/>
                <w:sz w:val="22"/>
              </w:rPr>
              <w:t xml:space="preserve"> result</w:t>
            </w:r>
            <w:r w:rsidR="00076F18">
              <w:rPr>
                <w:rFonts w:asciiTheme="minorHAnsi" w:hAnsiTheme="minorHAnsi"/>
                <w:sz w:val="22"/>
              </w:rPr>
              <w:t>s</w:t>
            </w:r>
            <w:r w:rsidR="00380CA9" w:rsidRPr="00691862">
              <w:rPr>
                <w:rFonts w:asciiTheme="minorHAnsi" w:hAnsiTheme="minorHAnsi"/>
                <w:sz w:val="22"/>
              </w:rPr>
              <w:t xml:space="preserve"> of the</w:t>
            </w:r>
            <w:r w:rsidRPr="00691862">
              <w:rPr>
                <w:rFonts w:asciiTheme="minorHAnsi" w:hAnsiTheme="minorHAnsi"/>
                <w:sz w:val="22"/>
              </w:rPr>
              <w:t xml:space="preserve"> resume-job matching is better than</w:t>
            </w:r>
            <w:r w:rsidR="00380CA9" w:rsidRPr="00691862">
              <w:rPr>
                <w:rFonts w:asciiTheme="minorHAnsi" w:hAnsiTheme="minorHAnsi"/>
                <w:sz w:val="22"/>
              </w:rPr>
              <w:t xml:space="preserve"> the</w:t>
            </w:r>
            <w:r w:rsidRPr="00691862">
              <w:rPr>
                <w:rFonts w:asciiTheme="minorHAnsi" w:hAnsiTheme="minorHAnsi"/>
                <w:sz w:val="22"/>
              </w:rPr>
              <w:t xml:space="preserve"> key word searching? </w:t>
            </w:r>
          </w:p>
        </w:tc>
        <w:tc>
          <w:tcPr>
            <w:tcW w:w="2628" w:type="dxa"/>
          </w:tcPr>
          <w:p w14:paraId="4D457F7A" w14:textId="19495106" w:rsidR="00E14089" w:rsidRPr="00691862" w:rsidRDefault="000F350B" w:rsidP="00D54F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91862">
              <w:rPr>
                <w:rFonts w:asciiTheme="minorHAnsi" w:hAnsiTheme="minorHAnsi"/>
                <w:sz w:val="22"/>
                <w:szCs w:val="22"/>
              </w:rPr>
              <w:t>YES / NO</w:t>
            </w:r>
          </w:p>
        </w:tc>
      </w:tr>
    </w:tbl>
    <w:p w14:paraId="2BA02D91" w14:textId="77777777" w:rsidR="00D54F1C" w:rsidRPr="00D54F1C" w:rsidRDefault="00D54F1C" w:rsidP="00D54F1C">
      <w:pPr>
        <w:jc w:val="both"/>
        <w:rPr>
          <w:rFonts w:asciiTheme="minorHAnsi" w:hAnsiTheme="minorHAnsi"/>
          <w:sz w:val="22"/>
          <w:szCs w:val="22"/>
        </w:rPr>
      </w:pPr>
    </w:p>
    <w:p w14:paraId="3B00CB46" w14:textId="77777777" w:rsidR="00D54F1C" w:rsidRDefault="00D54F1C" w:rsidP="00D54F1C"/>
    <w:tbl>
      <w:tblPr>
        <w:tblW w:w="9360" w:type="dxa"/>
        <w:jc w:val="center"/>
        <w:shd w:val="clear" w:color="auto" w:fill="FFFFFF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6840"/>
        <w:gridCol w:w="2520"/>
      </w:tblGrid>
      <w:tr w:rsidR="000157A7" w:rsidRPr="00691862" w14:paraId="46B2757B" w14:textId="77777777" w:rsidTr="000E64F8">
        <w:trPr>
          <w:trHeight w:val="864"/>
          <w:jc w:val="center"/>
        </w:trPr>
        <w:tc>
          <w:tcPr>
            <w:tcW w:w="9360" w:type="dxa"/>
            <w:gridSpan w:val="2"/>
            <w:tcBorders>
              <w:bottom w:val="single" w:sz="4" w:space="0" w:color="999999"/>
            </w:tcBorders>
            <w:shd w:val="clear" w:color="auto" w:fill="FFFFFF"/>
            <w:vAlign w:val="center"/>
          </w:tcPr>
          <w:p w14:paraId="28830DBB" w14:textId="7BDB52A4" w:rsidR="000157A7" w:rsidRPr="00691862" w:rsidRDefault="000157A7" w:rsidP="00076F18">
            <w:pPr>
              <w:pStyle w:val="Directions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691862">
              <w:rPr>
                <w:rFonts w:asciiTheme="minorHAnsi" w:hAnsiTheme="minorHAnsi"/>
                <w:sz w:val="22"/>
                <w:szCs w:val="22"/>
              </w:rPr>
              <w:t xml:space="preserve">For each item identified below, please circle the </w:t>
            </w:r>
            <w:r w:rsidR="000F350B" w:rsidRPr="00691862">
              <w:rPr>
                <w:rFonts w:asciiTheme="minorHAnsi" w:hAnsiTheme="minorHAnsi"/>
                <w:sz w:val="22"/>
                <w:szCs w:val="22"/>
              </w:rPr>
              <w:t>number</w:t>
            </w:r>
            <w:r w:rsidR="00076F1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91862">
              <w:rPr>
                <w:rFonts w:asciiTheme="minorHAnsi" w:hAnsiTheme="minorHAnsi"/>
                <w:sz w:val="22"/>
                <w:szCs w:val="22"/>
              </w:rPr>
              <w:t>to the right that best fits your</w:t>
            </w:r>
            <w:r w:rsidR="00076F18">
              <w:rPr>
                <w:rFonts w:asciiTheme="minorHAnsi" w:hAnsiTheme="minorHAnsi"/>
                <w:sz w:val="22"/>
                <w:szCs w:val="22"/>
              </w:rPr>
              <w:t xml:space="preserve"> j</w:t>
            </w:r>
            <w:r w:rsidRPr="00691862">
              <w:rPr>
                <w:rFonts w:asciiTheme="minorHAnsi" w:hAnsiTheme="minorHAnsi"/>
                <w:sz w:val="22"/>
                <w:szCs w:val="22"/>
              </w:rPr>
              <w:t>udgment</w:t>
            </w:r>
            <w:r w:rsidR="00076F18">
              <w:rPr>
                <w:rFonts w:asciiTheme="minorHAnsi" w:hAnsiTheme="minorHAnsi"/>
                <w:sz w:val="22"/>
                <w:szCs w:val="22"/>
              </w:rPr>
              <w:t xml:space="preserve">. 1 being the least, 5 being the highest.   </w:t>
            </w:r>
            <w:r w:rsidRPr="00691862">
              <w:rPr>
                <w:rFonts w:asciiTheme="minorHAnsi" w:hAnsiTheme="minorHAnsi"/>
                <w:sz w:val="22"/>
                <w:szCs w:val="22"/>
              </w:rPr>
              <w:br/>
            </w:r>
          </w:p>
        </w:tc>
      </w:tr>
      <w:tr w:rsidR="000157A7" w:rsidRPr="00691862" w14:paraId="60CF57F6" w14:textId="77777777" w:rsidTr="000E64F8">
        <w:trPr>
          <w:trHeight w:val="180"/>
          <w:jc w:val="center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14:paraId="4751D284" w14:textId="77777777" w:rsidR="000157A7" w:rsidRPr="00691862" w:rsidRDefault="000157A7" w:rsidP="00DA15EC">
            <w:pPr>
              <w:pStyle w:val="Heading2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>Description/Identification of Survey Item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14:paraId="2905DBD6" w14:textId="77777777" w:rsidR="000157A7" w:rsidRPr="00691862" w:rsidRDefault="000157A7" w:rsidP="00DA15EC">
            <w:pPr>
              <w:pStyle w:val="Heading3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>Scale</w:t>
            </w:r>
          </w:p>
        </w:tc>
      </w:tr>
      <w:tr w:rsidR="000E64F8" w:rsidRPr="00691862" w14:paraId="1A3F4247" w14:textId="77777777" w:rsidTr="000E64F8">
        <w:trPr>
          <w:trHeight w:val="360"/>
          <w:jc w:val="center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7FA2843A" w14:textId="7C0CE2E9" w:rsidR="000E64F8" w:rsidRPr="00691862" w:rsidRDefault="00380CA9" w:rsidP="00076F18">
            <w:pPr>
              <w:pStyle w:val="NumberedList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 xml:space="preserve">How do you </w:t>
            </w:r>
            <w:r w:rsidR="00076F18">
              <w:rPr>
                <w:rFonts w:asciiTheme="minorHAnsi" w:hAnsiTheme="minorHAnsi"/>
                <w:sz w:val="22"/>
              </w:rPr>
              <w:t>score</w:t>
            </w:r>
            <w:r w:rsidRPr="00691862">
              <w:rPr>
                <w:rFonts w:asciiTheme="minorHAnsi" w:hAnsiTheme="minorHAnsi"/>
                <w:sz w:val="22"/>
              </w:rPr>
              <w:t xml:space="preserve"> the usability of resume-job matching system</w:t>
            </w:r>
            <w:r w:rsidR="000E64F8" w:rsidRPr="00691862">
              <w:rPr>
                <w:rFonts w:asciiTheme="minorHAnsi" w:hAnsiTheme="minorHAnsi"/>
                <w:sz w:val="22"/>
              </w:rPr>
              <w:t>?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CBD0396" w14:textId="2F9F60C6" w:rsidR="000E64F8" w:rsidRPr="00691862" w:rsidRDefault="000F350B" w:rsidP="00DA15EC">
            <w:pPr>
              <w:pStyle w:val="Numbers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>1        2       3       4       5</w:t>
            </w:r>
          </w:p>
        </w:tc>
      </w:tr>
      <w:tr w:rsidR="000E64F8" w:rsidRPr="00691862" w14:paraId="4A63CC23" w14:textId="77777777" w:rsidTr="000E64F8">
        <w:trPr>
          <w:trHeight w:val="360"/>
          <w:jc w:val="center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07DE4B6E" w14:textId="6C0C6B5F" w:rsidR="000E64F8" w:rsidRPr="00691862" w:rsidRDefault="00380CA9" w:rsidP="00076F18">
            <w:pPr>
              <w:pStyle w:val="NumberedList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 xml:space="preserve">How do you </w:t>
            </w:r>
            <w:r w:rsidR="00076F18">
              <w:rPr>
                <w:rFonts w:asciiTheme="minorHAnsi" w:hAnsiTheme="minorHAnsi"/>
                <w:sz w:val="22"/>
              </w:rPr>
              <w:t>score</w:t>
            </w:r>
            <w:r w:rsidR="00076F18" w:rsidRPr="00691862">
              <w:rPr>
                <w:rFonts w:asciiTheme="minorHAnsi" w:hAnsiTheme="minorHAnsi"/>
                <w:sz w:val="22"/>
              </w:rPr>
              <w:t xml:space="preserve"> </w:t>
            </w:r>
            <w:r w:rsidRPr="00691862">
              <w:rPr>
                <w:rFonts w:asciiTheme="minorHAnsi" w:hAnsiTheme="minorHAnsi"/>
                <w:sz w:val="22"/>
              </w:rPr>
              <w:t>the accuracy of resume-job matching system?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ADFE513" w14:textId="2B7883CD" w:rsidR="000E64F8" w:rsidRPr="00691862" w:rsidRDefault="000F350B" w:rsidP="00DA15EC">
            <w:pPr>
              <w:pStyle w:val="Numbers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>1        2       3       4       5</w:t>
            </w:r>
          </w:p>
        </w:tc>
      </w:tr>
      <w:tr w:rsidR="006A1935" w:rsidRPr="00691862" w14:paraId="12470895" w14:textId="77777777" w:rsidTr="000E64F8">
        <w:trPr>
          <w:trHeight w:val="360"/>
          <w:jc w:val="center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3989DD6A" w14:textId="2567022C" w:rsidR="006A1935" w:rsidRPr="00691862" w:rsidRDefault="006A1935" w:rsidP="00076F18">
            <w:pPr>
              <w:pStyle w:val="NumberedList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 xml:space="preserve">How do you </w:t>
            </w:r>
            <w:r>
              <w:rPr>
                <w:rFonts w:asciiTheme="minorHAnsi" w:hAnsiTheme="minorHAnsi"/>
                <w:sz w:val="22"/>
              </w:rPr>
              <w:t>score</w:t>
            </w:r>
            <w:r w:rsidRPr="00691862">
              <w:rPr>
                <w:rFonts w:asciiTheme="minorHAnsi" w:hAnsiTheme="minorHAnsi"/>
                <w:sz w:val="22"/>
              </w:rPr>
              <w:t xml:space="preserve"> the accuracy of </w:t>
            </w:r>
            <w:r>
              <w:rPr>
                <w:rFonts w:asciiTheme="minorHAnsi" w:hAnsiTheme="minorHAnsi"/>
                <w:sz w:val="22"/>
              </w:rPr>
              <w:t xml:space="preserve">keyword searching with </w:t>
            </w:r>
            <w:r w:rsidRPr="00691862">
              <w:rPr>
                <w:rFonts w:asciiTheme="minorHAnsi" w:hAnsiTheme="minorHAnsi"/>
                <w:sz w:val="22"/>
              </w:rPr>
              <w:t>resume-job matching system?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9000EDC" w14:textId="67C3DFBF" w:rsidR="006A1935" w:rsidRPr="00691862" w:rsidRDefault="00BC1210" w:rsidP="007F6BBD">
            <w:pPr>
              <w:pStyle w:val="Numbers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>1        2       3       4       5</w:t>
            </w:r>
            <w:bookmarkStart w:id="0" w:name="_GoBack"/>
            <w:bookmarkEnd w:id="0"/>
          </w:p>
        </w:tc>
      </w:tr>
      <w:tr w:rsidR="007F6BBD" w:rsidRPr="00691862" w14:paraId="7A18D5FB" w14:textId="77777777" w:rsidTr="000E64F8">
        <w:trPr>
          <w:trHeight w:val="360"/>
          <w:jc w:val="center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1447391F" w14:textId="7D2374F7" w:rsidR="007F6BBD" w:rsidRPr="00691862" w:rsidRDefault="00451136" w:rsidP="00076F18">
            <w:pPr>
              <w:pStyle w:val="NumberedList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>How many minutes</w:t>
            </w:r>
            <w:r w:rsidR="00076F18">
              <w:rPr>
                <w:rFonts w:asciiTheme="minorHAnsi" w:hAnsiTheme="minorHAnsi"/>
                <w:sz w:val="22"/>
              </w:rPr>
              <w:t xml:space="preserve"> did</w:t>
            </w:r>
            <w:r w:rsidRPr="00691862">
              <w:rPr>
                <w:rFonts w:asciiTheme="minorHAnsi" w:hAnsiTheme="minorHAnsi"/>
                <w:sz w:val="22"/>
              </w:rPr>
              <w:t xml:space="preserve"> you </w:t>
            </w:r>
            <w:r w:rsidR="00076F18">
              <w:rPr>
                <w:rFonts w:asciiTheme="minorHAnsi" w:hAnsiTheme="minorHAnsi"/>
                <w:sz w:val="22"/>
              </w:rPr>
              <w:t>spend</w:t>
            </w:r>
            <w:r w:rsidRPr="00691862">
              <w:rPr>
                <w:rFonts w:asciiTheme="minorHAnsi" w:hAnsiTheme="minorHAnsi"/>
                <w:sz w:val="22"/>
              </w:rPr>
              <w:t xml:space="preserve"> with keyword </w:t>
            </w:r>
            <w:r w:rsidR="00076F18">
              <w:rPr>
                <w:rFonts w:asciiTheme="minorHAnsi" w:hAnsiTheme="minorHAnsi"/>
                <w:sz w:val="22"/>
              </w:rPr>
              <w:t xml:space="preserve">based </w:t>
            </w:r>
            <w:r w:rsidRPr="00691862">
              <w:rPr>
                <w:rFonts w:asciiTheme="minorHAnsi" w:hAnsiTheme="minorHAnsi"/>
                <w:sz w:val="22"/>
              </w:rPr>
              <w:t xml:space="preserve">search </w:t>
            </w:r>
            <w:r w:rsidR="00076F18">
              <w:rPr>
                <w:rFonts w:asciiTheme="minorHAnsi" w:hAnsiTheme="minorHAnsi"/>
                <w:sz w:val="22"/>
              </w:rPr>
              <w:t>feature to find a good job</w:t>
            </w:r>
            <w:r w:rsidRPr="00691862">
              <w:rPr>
                <w:rFonts w:asciiTheme="minorHAnsi" w:hAnsiTheme="minorHAnsi"/>
                <w:sz w:val="22"/>
              </w:rPr>
              <w:t>?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8387CCF" w14:textId="401AE8E3" w:rsidR="007F6BBD" w:rsidRPr="00691862" w:rsidRDefault="007F6BBD" w:rsidP="007F6BBD">
            <w:pPr>
              <w:pStyle w:val="Numbers"/>
              <w:rPr>
                <w:rFonts w:asciiTheme="minorHAnsi" w:hAnsiTheme="minorHAnsi"/>
                <w:sz w:val="22"/>
              </w:rPr>
            </w:pPr>
          </w:p>
        </w:tc>
      </w:tr>
      <w:tr w:rsidR="007F6BBD" w:rsidRPr="00691862" w14:paraId="11B4FEBE" w14:textId="77777777" w:rsidTr="000E64F8">
        <w:trPr>
          <w:trHeight w:val="360"/>
          <w:jc w:val="center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25D5F4A6" w14:textId="31843715" w:rsidR="007F6BBD" w:rsidRPr="00691862" w:rsidRDefault="00076F18" w:rsidP="00076F18">
            <w:pPr>
              <w:pStyle w:val="Number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How many minutes did you spend </w:t>
            </w:r>
            <w:r w:rsidR="00451136" w:rsidRPr="00691862">
              <w:rPr>
                <w:rFonts w:asciiTheme="minorHAnsi" w:hAnsiTheme="minorHAnsi"/>
                <w:sz w:val="22"/>
              </w:rPr>
              <w:t xml:space="preserve">with resume-job matching </w:t>
            </w:r>
            <w:r>
              <w:rPr>
                <w:rFonts w:asciiTheme="minorHAnsi" w:hAnsiTheme="minorHAnsi"/>
                <w:sz w:val="22"/>
              </w:rPr>
              <w:t>feature to find a good job</w:t>
            </w:r>
            <w:r w:rsidR="00451136" w:rsidRPr="00691862">
              <w:rPr>
                <w:rFonts w:asciiTheme="minorHAnsi" w:hAnsiTheme="minorHAnsi"/>
                <w:sz w:val="22"/>
              </w:rPr>
              <w:t>?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8460830" w14:textId="0427E7FC" w:rsidR="007F6BBD" w:rsidRPr="00691862" w:rsidRDefault="00451136" w:rsidP="007F6BBD">
            <w:pPr>
              <w:pStyle w:val="Numbers"/>
              <w:rPr>
                <w:rFonts w:asciiTheme="minorHAnsi" w:hAnsiTheme="minorHAnsi"/>
                <w:sz w:val="22"/>
              </w:rPr>
            </w:pPr>
            <w:r w:rsidRPr="00691862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  <w:tr w:rsidR="00451136" w:rsidRPr="00691862" w14:paraId="03B96478" w14:textId="77777777" w:rsidTr="000E64F8">
        <w:trPr>
          <w:trHeight w:val="360"/>
          <w:jc w:val="center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679D88AD" w14:textId="113CDED4" w:rsidR="00451136" w:rsidRPr="00691862" w:rsidRDefault="006A1935" w:rsidP="006A1935">
            <w:pPr>
              <w:pStyle w:val="Number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How many minutes did you spend </w:t>
            </w:r>
            <w:r w:rsidRPr="00691862">
              <w:rPr>
                <w:rFonts w:asciiTheme="minorHAnsi" w:hAnsiTheme="minorHAnsi"/>
                <w:sz w:val="22"/>
              </w:rPr>
              <w:t xml:space="preserve">with </w:t>
            </w:r>
            <w:r>
              <w:rPr>
                <w:rFonts w:asciiTheme="minorHAnsi" w:hAnsiTheme="minorHAnsi"/>
                <w:sz w:val="22"/>
              </w:rPr>
              <w:t xml:space="preserve">keyword searching with </w:t>
            </w:r>
            <w:r w:rsidRPr="00691862">
              <w:rPr>
                <w:rFonts w:asciiTheme="minorHAnsi" w:hAnsiTheme="minorHAnsi"/>
                <w:sz w:val="22"/>
              </w:rPr>
              <w:t xml:space="preserve">resume-job matching </w:t>
            </w:r>
            <w:r>
              <w:rPr>
                <w:rFonts w:asciiTheme="minorHAnsi" w:hAnsiTheme="minorHAnsi"/>
                <w:sz w:val="22"/>
              </w:rPr>
              <w:t>feature to find a good job</w:t>
            </w:r>
            <w:r w:rsidRPr="00691862">
              <w:rPr>
                <w:rFonts w:asciiTheme="minorHAnsi" w:hAnsiTheme="minorHAnsi"/>
                <w:sz w:val="22"/>
              </w:rPr>
              <w:t>?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37251CF" w14:textId="63652CAC" w:rsidR="00451136" w:rsidRPr="00691862" w:rsidRDefault="00451136" w:rsidP="00451136">
            <w:pPr>
              <w:pStyle w:val="Numbers"/>
              <w:rPr>
                <w:rFonts w:asciiTheme="minorHAnsi" w:hAnsiTheme="minorHAnsi"/>
                <w:sz w:val="22"/>
              </w:rPr>
            </w:pPr>
          </w:p>
        </w:tc>
      </w:tr>
    </w:tbl>
    <w:p w14:paraId="390FEE8F" w14:textId="77777777" w:rsidR="000157A7" w:rsidRDefault="000157A7" w:rsidP="00D91840">
      <w:pPr>
        <w:rPr>
          <w:rFonts w:asciiTheme="minorHAnsi" w:hAnsiTheme="minorHAnsi"/>
        </w:rPr>
      </w:pPr>
    </w:p>
    <w:p w14:paraId="0A86A518" w14:textId="5F1BDA58" w:rsidR="00AC0160" w:rsidRDefault="00AC0160" w:rsidP="00D91840">
      <w:pPr>
        <w:rPr>
          <w:rFonts w:asciiTheme="minorHAnsi" w:hAnsiTheme="minorHAnsi"/>
          <w:sz w:val="22"/>
        </w:rPr>
      </w:pPr>
      <w:r w:rsidRPr="00691862">
        <w:rPr>
          <w:rFonts w:asciiTheme="minorHAnsi" w:hAnsiTheme="minorHAnsi"/>
          <w:sz w:val="22"/>
        </w:rPr>
        <w:t xml:space="preserve">If you liked our </w:t>
      </w:r>
      <w:r>
        <w:rPr>
          <w:rFonts w:asciiTheme="minorHAnsi" w:hAnsiTheme="minorHAnsi"/>
          <w:sz w:val="22"/>
        </w:rPr>
        <w:t>system</w:t>
      </w:r>
      <w:r w:rsidRPr="00691862">
        <w:rPr>
          <w:rFonts w:asciiTheme="minorHAnsi" w:hAnsiTheme="minorHAnsi"/>
          <w:sz w:val="22"/>
        </w:rPr>
        <w:t xml:space="preserve">, can you please tell </w:t>
      </w:r>
      <w:r>
        <w:rPr>
          <w:rFonts w:asciiTheme="minorHAnsi" w:hAnsiTheme="minorHAnsi"/>
          <w:sz w:val="22"/>
        </w:rPr>
        <w:t>us what feature you like the most</w:t>
      </w:r>
      <w:r w:rsidRPr="00691862">
        <w:rPr>
          <w:rFonts w:asciiTheme="minorHAnsi" w:hAnsiTheme="minorHAnsi"/>
          <w:sz w:val="22"/>
        </w:rPr>
        <w:t>?</w:t>
      </w:r>
      <w:r>
        <w:rPr>
          <w:rFonts w:asciiTheme="minorHAnsi" w:hAnsiTheme="minorHAnsi"/>
          <w:sz w:val="22"/>
        </w:rPr>
        <w:t xml:space="preserve"> </w:t>
      </w:r>
    </w:p>
    <w:p w14:paraId="6C742F49" w14:textId="77777777" w:rsidR="006A1935" w:rsidRDefault="006A1935" w:rsidP="00D91840">
      <w:pPr>
        <w:rPr>
          <w:rFonts w:asciiTheme="minorHAnsi" w:hAnsiTheme="minorHAnsi"/>
          <w:sz w:val="22"/>
        </w:rPr>
      </w:pPr>
    </w:p>
    <w:p w14:paraId="2490B927" w14:textId="77777777" w:rsidR="00AC0160" w:rsidRDefault="00AC0160" w:rsidP="00D91840">
      <w:pPr>
        <w:rPr>
          <w:rFonts w:asciiTheme="minorHAnsi" w:hAnsiTheme="minorHAnsi"/>
          <w:sz w:val="22"/>
        </w:rPr>
      </w:pPr>
    </w:p>
    <w:p w14:paraId="4A943F41" w14:textId="77777777" w:rsidR="00AC0160" w:rsidRDefault="00AC0160" w:rsidP="00D91840">
      <w:pPr>
        <w:rPr>
          <w:rFonts w:asciiTheme="minorHAnsi" w:hAnsiTheme="minorHAnsi"/>
          <w:sz w:val="22"/>
        </w:rPr>
      </w:pPr>
    </w:p>
    <w:p w14:paraId="344B7FEC" w14:textId="7C955D56" w:rsidR="00AC0160" w:rsidRPr="000157A7" w:rsidRDefault="00AC0160" w:rsidP="00D91840">
      <w:pPr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>General suggestions regarding the system.</w:t>
      </w:r>
    </w:p>
    <w:sectPr w:rsidR="00AC0160" w:rsidRPr="000157A7" w:rsidSect="000E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7C4"/>
    <w:multiLevelType w:val="hybridMultilevel"/>
    <w:tmpl w:val="31B07A82"/>
    <w:lvl w:ilvl="0" w:tplc="07E06522">
      <w:start w:val="1"/>
      <w:numFmt w:val="decimal"/>
      <w:pStyle w:val="NumberedList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745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3456E44"/>
    <w:multiLevelType w:val="multilevel"/>
    <w:tmpl w:val="9540532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6F3C79"/>
    <w:multiLevelType w:val="hybridMultilevel"/>
    <w:tmpl w:val="31C6EF42"/>
    <w:lvl w:ilvl="0" w:tplc="815642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0157A7"/>
    <w:rsid w:val="00010319"/>
    <w:rsid w:val="000157A7"/>
    <w:rsid w:val="00054AF2"/>
    <w:rsid w:val="00076F18"/>
    <w:rsid w:val="000E64F8"/>
    <w:rsid w:val="000F350B"/>
    <w:rsid w:val="001218DC"/>
    <w:rsid w:val="001B7180"/>
    <w:rsid w:val="001D2C54"/>
    <w:rsid w:val="001E0B39"/>
    <w:rsid w:val="002076B8"/>
    <w:rsid w:val="00260157"/>
    <w:rsid w:val="002875F9"/>
    <w:rsid w:val="002A3747"/>
    <w:rsid w:val="002D5FBF"/>
    <w:rsid w:val="002E4EE2"/>
    <w:rsid w:val="00342BB9"/>
    <w:rsid w:val="00380CA9"/>
    <w:rsid w:val="00392ABA"/>
    <w:rsid w:val="003B4B31"/>
    <w:rsid w:val="00451136"/>
    <w:rsid w:val="00484CB3"/>
    <w:rsid w:val="004B5F59"/>
    <w:rsid w:val="005252B5"/>
    <w:rsid w:val="005D46B0"/>
    <w:rsid w:val="006053A9"/>
    <w:rsid w:val="00691862"/>
    <w:rsid w:val="006A1935"/>
    <w:rsid w:val="00713420"/>
    <w:rsid w:val="00783085"/>
    <w:rsid w:val="007A5B1E"/>
    <w:rsid w:val="007F6BBD"/>
    <w:rsid w:val="00811612"/>
    <w:rsid w:val="00815E7C"/>
    <w:rsid w:val="00864C6B"/>
    <w:rsid w:val="00915199"/>
    <w:rsid w:val="00952E17"/>
    <w:rsid w:val="00953CB5"/>
    <w:rsid w:val="0098643C"/>
    <w:rsid w:val="009C27A8"/>
    <w:rsid w:val="00A36676"/>
    <w:rsid w:val="00A64228"/>
    <w:rsid w:val="00A66309"/>
    <w:rsid w:val="00A6763C"/>
    <w:rsid w:val="00AC0160"/>
    <w:rsid w:val="00AD1109"/>
    <w:rsid w:val="00BA3786"/>
    <w:rsid w:val="00BC1210"/>
    <w:rsid w:val="00C62D5E"/>
    <w:rsid w:val="00C9392F"/>
    <w:rsid w:val="00D33979"/>
    <w:rsid w:val="00D36B9C"/>
    <w:rsid w:val="00D54F1C"/>
    <w:rsid w:val="00D91840"/>
    <w:rsid w:val="00DA15EC"/>
    <w:rsid w:val="00DB26EB"/>
    <w:rsid w:val="00DF29B3"/>
    <w:rsid w:val="00E14089"/>
    <w:rsid w:val="00E95CF4"/>
    <w:rsid w:val="00EC4744"/>
    <w:rsid w:val="00ED0BCB"/>
    <w:rsid w:val="00F14308"/>
    <w:rsid w:val="00F358BD"/>
    <w:rsid w:val="00F41070"/>
    <w:rsid w:val="00FA0E93"/>
    <w:rsid w:val="00FC65B3"/>
    <w:rsid w:val="00FE754E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27DDB"/>
  <w15:docId w15:val="{C87AFF88-4A27-4120-9450-6CE9371B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F59"/>
    <w:rPr>
      <w:rFonts w:ascii="Verdana" w:hAnsi="Verdana"/>
      <w:spacing w:val="8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qFormat/>
    <w:rsid w:val="00DF29B3"/>
    <w:pPr>
      <w:spacing w:after="160"/>
      <w:jc w:val="center"/>
      <w:outlineLvl w:val="0"/>
    </w:pPr>
    <w:rPr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F29B3"/>
    <w:pPr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DF29B3"/>
    <w:pPr>
      <w:jc w:val="center"/>
      <w:outlineLvl w:val="2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783085"/>
    <w:rPr>
      <w:sz w:val="16"/>
    </w:rPr>
  </w:style>
  <w:style w:type="paragraph" w:styleId="BalloonText">
    <w:name w:val="Balloon Text"/>
    <w:basedOn w:val="Normal"/>
    <w:semiHidden/>
    <w:rsid w:val="00D91840"/>
    <w:rPr>
      <w:rFonts w:ascii="Tahoma" w:hAnsi="Tahoma" w:cs="Tahoma"/>
    </w:rPr>
  </w:style>
  <w:style w:type="paragraph" w:customStyle="1" w:styleId="Directions">
    <w:name w:val="Directions"/>
    <w:basedOn w:val="Normal"/>
    <w:rsid w:val="00713420"/>
    <w:pPr>
      <w:jc w:val="center"/>
    </w:pPr>
  </w:style>
  <w:style w:type="paragraph" w:customStyle="1" w:styleId="NumberedList">
    <w:name w:val="Numbered List"/>
    <w:basedOn w:val="Normal"/>
    <w:rsid w:val="00342BB9"/>
    <w:pPr>
      <w:numPr>
        <w:numId w:val="2"/>
      </w:numPr>
    </w:pPr>
  </w:style>
  <w:style w:type="paragraph" w:customStyle="1" w:styleId="Numbers">
    <w:name w:val="Numbers"/>
    <w:basedOn w:val="Normal"/>
    <w:rsid w:val="002A3747"/>
    <w:pPr>
      <w:jc w:val="center"/>
    </w:pPr>
    <w:rPr>
      <w:color w:val="000000"/>
    </w:rPr>
  </w:style>
  <w:style w:type="table" w:styleId="TableGrid">
    <w:name w:val="Table Grid"/>
    <w:basedOn w:val="TableNormal"/>
    <w:rsid w:val="00E14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o\AppData\Roaming\Microsoft\Templates\Survey%20of%20qua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295C-8970-4B19-82D3-A884B6D5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Survey of quality.dot</Template>
  <TotalTime>262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Vides C.</dc:creator>
  <cp:lastModifiedBy>郭世强</cp:lastModifiedBy>
  <cp:revision>47</cp:revision>
  <cp:lastPrinted>2014-10-19T22:10:00Z</cp:lastPrinted>
  <dcterms:created xsi:type="dcterms:W3CDTF">2011-08-02T03:32:00Z</dcterms:created>
  <dcterms:modified xsi:type="dcterms:W3CDTF">2014-12-04T21:18:00Z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TC010176151033</vt:lpwstr>
  </property>
</Properties>
</file>